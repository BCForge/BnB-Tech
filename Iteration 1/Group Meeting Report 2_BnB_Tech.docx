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1BA8603C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6E561C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0BBEDA7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D20A1D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/0</w:t>
            </w:r>
            <w:r w:rsidR="00D20A1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7CAC45E2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 w:rsidRPr="007540AF">
              <w:rPr>
                <w:rFonts w:cstheme="minorHAnsi"/>
              </w:rPr>
              <w:t>Anastasia Mozhaeva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77777777" w:rsidR="002B2D13" w:rsidRPr="000547C0" w:rsidRDefault="00283B95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56139423"/>
                <w:placeholder>
                  <w:docPart w:val="9FD1AE06EBB04F51898BD8EAD8777EDE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cstheme="minorHAnsi"/>
                  </w:rPr>
                  <w:t>Enter meeting facilitator here</w:t>
                </w:r>
              </w:sdtContent>
            </w:sdt>
          </w:p>
        </w:tc>
        <w:tc>
          <w:tcPr>
            <w:tcW w:w="1779" w:type="dxa"/>
          </w:tcPr>
          <w:p w14:paraId="2727D4AE" w14:textId="77777777" w:rsidR="002B2D13" w:rsidRPr="000547C0" w:rsidRDefault="00283B95" w:rsidP="00212D56">
            <w:pPr>
              <w:pStyle w:val="Heading2"/>
              <w:spacing w:before="60" w:after="60" w:line="276" w:lineRule="auto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283B95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40A81C80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</w:rPr>
            </w:pPr>
            <w:r w:rsidRPr="000547C0">
              <w:rPr>
                <w:rFonts w:cstheme="minorHAnsi"/>
              </w:rPr>
              <w:t>Enter names of those absent here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283B95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44F5BC96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Name group</w:t>
            </w:r>
          </w:p>
          <w:p w14:paraId="2EDE499F" w14:textId="7776654F" w:rsidR="000547C0" w:rsidRPr="000547C0" w:rsidRDefault="00454D60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Create Stakeholder Register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47B4817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C40B5B">
              <w:rPr>
                <w:rFonts w:cstheme="minorHAnsi"/>
              </w:rPr>
              <w:t>2</w:t>
            </w:r>
          </w:p>
        </w:tc>
        <w:tc>
          <w:tcPr>
            <w:tcW w:w="1324" w:type="dxa"/>
          </w:tcPr>
          <w:p w14:paraId="0938B73C" w14:textId="77777777" w:rsidR="002B2D13" w:rsidRPr="000547C0" w:rsidRDefault="00283B95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283B9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562B56CA" w:rsidR="002B2D13" w:rsidRPr="000547C0" w:rsidRDefault="00B75FAF">
      <w:pPr>
        <w:rPr>
          <w:rFonts w:cstheme="minorHAnsi"/>
        </w:rPr>
      </w:pPr>
      <w:r>
        <w:rPr>
          <w:rFonts w:cstheme="minorHAnsi"/>
        </w:rPr>
        <w:t>Create</w:t>
      </w:r>
      <w:r w:rsidR="00283B95">
        <w:rPr>
          <w:rFonts w:cstheme="minorHAnsi"/>
        </w:rPr>
        <w:t>d</w:t>
      </w:r>
      <w:r>
        <w:rPr>
          <w:rFonts w:cstheme="minorHAnsi"/>
        </w:rPr>
        <w:t xml:space="preserve"> two Personas. </w:t>
      </w:r>
      <w:r w:rsidR="00D20A1D">
        <w:rPr>
          <w:rFonts w:cstheme="minorHAnsi"/>
        </w:rPr>
        <w:t xml:space="preserve">Made corrections to punctuation and spelling </w:t>
      </w:r>
      <w:r w:rsidR="00F5611A">
        <w:rPr>
          <w:rFonts w:cstheme="minorHAnsi"/>
        </w:rPr>
        <w:t>on the Stakeholder Register and created a reposi</w:t>
      </w:r>
      <w:r w:rsidR="00917076">
        <w:rPr>
          <w:rFonts w:cstheme="minorHAnsi"/>
        </w:rPr>
        <w:t>tory on Github.</w:t>
      </w:r>
    </w:p>
    <w:p w14:paraId="109ADBA9" w14:textId="77777777" w:rsidR="002B2D13" w:rsidRPr="000547C0" w:rsidRDefault="00283B9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0EA40620" w:rsidR="002B2D13" w:rsidRPr="000547C0" w:rsidRDefault="00917076">
      <w:pPr>
        <w:rPr>
          <w:rFonts w:cstheme="minorHAnsi"/>
        </w:rPr>
      </w:pPr>
      <w:r>
        <w:rPr>
          <w:rFonts w:cstheme="minorHAnsi"/>
        </w:rPr>
        <w:t xml:space="preserve">Stakeholder register was </w:t>
      </w:r>
      <w:r w:rsidR="002A45A5">
        <w:rPr>
          <w:rFonts w:cstheme="minorHAnsi"/>
        </w:rPr>
        <w:t>altered,</w:t>
      </w:r>
      <w:r>
        <w:rPr>
          <w:rFonts w:cstheme="minorHAnsi"/>
        </w:rPr>
        <w:t xml:space="preserve"> and </w:t>
      </w:r>
      <w:r w:rsidR="00ED0FF5">
        <w:rPr>
          <w:rFonts w:cstheme="minorHAnsi"/>
        </w:rPr>
        <w:t xml:space="preserve">a repository was created on Github for BnBTech </w:t>
      </w:r>
      <w:r w:rsidR="002A45A5">
        <w:rPr>
          <w:rFonts w:cstheme="minorHAnsi"/>
        </w:rPr>
        <w:t>and a Readme file was created.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283B95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283B95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283B95" w:rsidP="00D60069">
            <w:pPr>
              <w:pStyle w:val="Heading2"/>
              <w:spacing w:after="80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18792BA2" w14:textId="0B88A7FA" w:rsidR="00605B09" w:rsidRDefault="008A2D2E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Two Personas.</w:t>
            </w:r>
          </w:p>
          <w:p w14:paraId="21A309E5" w14:textId="53C3C569" w:rsidR="002B2D13" w:rsidRPr="000547C0" w:rsidRDefault="006A4DAB" w:rsidP="00397412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Make corrections on</w:t>
            </w:r>
            <w:r w:rsidR="00914BFD">
              <w:rPr>
                <w:rFonts w:cstheme="minorHAnsi"/>
              </w:rPr>
              <w:t xml:space="preserve"> Google Doc for Stakeholder Register</w:t>
            </w:r>
            <w:r w:rsidR="00C40B5B">
              <w:rPr>
                <w:rFonts w:cstheme="minorHAnsi"/>
              </w:rPr>
              <w:t>.</w:t>
            </w:r>
            <w:r w:rsidR="00914BFD">
              <w:rPr>
                <w:rFonts w:cstheme="minorHAnsi"/>
              </w:rPr>
              <w:t xml:space="preserve"> </w:t>
            </w:r>
          </w:p>
        </w:tc>
        <w:tc>
          <w:tcPr>
            <w:tcW w:w="3060" w:type="dxa"/>
          </w:tcPr>
          <w:p w14:paraId="35CDD9F5" w14:textId="77777777" w:rsidR="002B2D13" w:rsidRDefault="00914BFD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  <w:r w:rsidR="002E2A54">
              <w:rPr>
                <w:rFonts w:cstheme="minorHAnsi"/>
              </w:rPr>
              <w:t xml:space="preserve">, Ben </w:t>
            </w:r>
            <w:r w:rsidR="00C40B5B">
              <w:rPr>
                <w:rFonts w:cstheme="minorHAnsi"/>
              </w:rPr>
              <w:t xml:space="preserve">T </w:t>
            </w:r>
            <w:r w:rsidR="002E2A54">
              <w:rPr>
                <w:rFonts w:cstheme="minorHAnsi"/>
              </w:rPr>
              <w:t>O’Hara</w:t>
            </w:r>
          </w:p>
          <w:p w14:paraId="06BF676B" w14:textId="4D266F08" w:rsidR="00605B09" w:rsidRPr="000547C0" w:rsidRDefault="00605B09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Forge, Ben T O’Hara</w:t>
            </w:r>
          </w:p>
        </w:tc>
        <w:tc>
          <w:tcPr>
            <w:tcW w:w="1854" w:type="dxa"/>
          </w:tcPr>
          <w:p w14:paraId="72638F2E" w14:textId="77777777" w:rsidR="002B2D13" w:rsidRDefault="006A4DAB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4/03</w:t>
            </w:r>
            <w:r w:rsidR="00650628">
              <w:rPr>
                <w:rFonts w:cstheme="minorHAnsi"/>
              </w:rPr>
              <w:t>/25</w:t>
            </w:r>
          </w:p>
          <w:p w14:paraId="77EF2373" w14:textId="0711FC3F" w:rsidR="00605B09" w:rsidRPr="000547C0" w:rsidRDefault="00605B09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4/</w:t>
            </w:r>
            <w:r w:rsidR="008A2D2E">
              <w:rPr>
                <w:rFonts w:cstheme="minorHAnsi"/>
              </w:rPr>
              <w:t>03/25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1E4B5A2" w:rsidR="002B2D13" w:rsidRPr="000547C0" w:rsidRDefault="00F5256C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Reposit</w:t>
            </w:r>
            <w:r w:rsidR="00AB3526">
              <w:rPr>
                <w:rFonts w:cstheme="minorHAnsi"/>
              </w:rPr>
              <w:t>ory for BnB Tach on Github</w:t>
            </w:r>
            <w:r w:rsidR="00C40B5B">
              <w:rPr>
                <w:rFonts w:cstheme="minorHAnsi"/>
              </w:rPr>
              <w:t>.</w:t>
            </w:r>
          </w:p>
        </w:tc>
        <w:tc>
          <w:tcPr>
            <w:tcW w:w="3060" w:type="dxa"/>
          </w:tcPr>
          <w:p w14:paraId="7376FD88" w14:textId="51130698" w:rsidR="002B2D13" w:rsidRPr="000547C0" w:rsidRDefault="00650628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</w:p>
        </w:tc>
        <w:tc>
          <w:tcPr>
            <w:tcW w:w="1854" w:type="dxa"/>
          </w:tcPr>
          <w:p w14:paraId="36E951F4" w14:textId="7294069F" w:rsidR="002B2D13" w:rsidRPr="000547C0" w:rsidRDefault="00AB3526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4/03</w:t>
            </w:r>
            <w:r w:rsidR="00650628">
              <w:rPr>
                <w:rFonts w:cstheme="minorHAnsi"/>
              </w:rPr>
              <w:t>/25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7E18E8A8" w:rsidR="002B2D13" w:rsidRPr="000547C0" w:rsidRDefault="00AB3526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Create Readme file in Github Repository</w:t>
            </w:r>
            <w:r w:rsidR="00C40B5B">
              <w:rPr>
                <w:rFonts w:cstheme="minorHAnsi"/>
              </w:rPr>
              <w:t>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26D33AC2" w:rsidR="002B2D13" w:rsidRPr="000547C0" w:rsidRDefault="00C71207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</w:t>
            </w:r>
            <w:r w:rsidR="00AB3526">
              <w:rPr>
                <w:rFonts w:cstheme="minorHAnsi"/>
              </w:rPr>
              <w:t>t</w:t>
            </w:r>
            <w:r>
              <w:rPr>
                <w:rFonts w:cstheme="minorHAnsi"/>
              </w:rPr>
              <w:t xml:space="preserve"> </w:t>
            </w:r>
            <w:r w:rsidR="004C069C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 xml:space="preserve">Forge, Ben </w:t>
            </w:r>
            <w:r w:rsidR="004C069C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</w:t>
            </w:r>
            <w:r w:rsidR="00D03F2D">
              <w:rPr>
                <w:rFonts w:cstheme="minorHAnsi"/>
              </w:rPr>
              <w:t>’</w:t>
            </w:r>
            <w:r>
              <w:rPr>
                <w:rFonts w:cstheme="minorHAnsi"/>
              </w:rPr>
              <w:t>Hara</w:t>
            </w:r>
          </w:p>
        </w:tc>
        <w:tc>
          <w:tcPr>
            <w:tcW w:w="1854" w:type="dxa"/>
            <w:tcMar>
              <w:bottom w:w="288" w:type="dxa"/>
            </w:tcMar>
          </w:tcPr>
          <w:p w14:paraId="307304B4" w14:textId="1484C98B" w:rsidR="005C6472" w:rsidRDefault="00C40B5B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D03F2D">
              <w:rPr>
                <w:rFonts w:cstheme="minorHAnsi"/>
              </w:rPr>
              <w:t>/</w:t>
            </w:r>
            <w:r>
              <w:rPr>
                <w:rFonts w:cstheme="minorHAnsi"/>
              </w:rPr>
              <w:t>03</w:t>
            </w:r>
            <w:r w:rsidR="00D03F2D">
              <w:rPr>
                <w:rFonts w:cstheme="minorHAnsi"/>
              </w:rPr>
              <w:t>/25</w:t>
            </w:r>
          </w:p>
          <w:p w14:paraId="202DBE6C" w14:textId="3DC08844" w:rsidR="00762F06" w:rsidRPr="000547C0" w:rsidRDefault="00762F06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2697D922" w14:textId="77777777" w:rsidR="002B2D13" w:rsidRPr="000547C0" w:rsidRDefault="00283B95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283B95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17C1D2C2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33AC9BA4" w:rsidR="00212D56" w:rsidRPr="000547C0" w:rsidRDefault="00D20A1D" w:rsidP="00212D56">
      <w:pPr>
        <w:rPr>
          <w:rFonts w:cstheme="minorHAnsi"/>
        </w:rPr>
      </w:pPr>
      <w:r>
        <w:rPr>
          <w:rFonts w:cstheme="minorHAnsi"/>
        </w:rPr>
        <w:t>12/03/25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643CA" w14:textId="77777777" w:rsidR="00741AAB" w:rsidRDefault="00741AAB">
      <w:pPr>
        <w:spacing w:before="0" w:after="0"/>
      </w:pPr>
      <w:r>
        <w:separator/>
      </w:r>
    </w:p>
  </w:endnote>
  <w:endnote w:type="continuationSeparator" w:id="0">
    <w:p w14:paraId="0EFAE35D" w14:textId="77777777" w:rsidR="00741AAB" w:rsidRDefault="00741AA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590A77" w14:textId="77777777" w:rsidR="00741AAB" w:rsidRDefault="00741AAB">
      <w:pPr>
        <w:spacing w:before="0" w:after="0"/>
      </w:pPr>
      <w:r>
        <w:separator/>
      </w:r>
    </w:p>
  </w:footnote>
  <w:footnote w:type="continuationSeparator" w:id="0">
    <w:p w14:paraId="60A22F66" w14:textId="77777777" w:rsidR="00741AAB" w:rsidRDefault="00741AA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00720830">
    <w:abstractNumId w:val="3"/>
  </w:num>
  <w:num w:numId="2" w16cid:durableId="312561113">
    <w:abstractNumId w:val="4"/>
  </w:num>
  <w:num w:numId="3" w16cid:durableId="2067870022">
    <w:abstractNumId w:val="1"/>
  </w:num>
  <w:num w:numId="4" w16cid:durableId="1504855639">
    <w:abstractNumId w:val="0"/>
  </w:num>
  <w:num w:numId="5" w16cid:durableId="625549856">
    <w:abstractNumId w:val="1"/>
    <w:lvlOverride w:ilvl="0">
      <w:startOverride w:val="1"/>
    </w:lvlOverride>
  </w:num>
  <w:num w:numId="6" w16cid:durableId="1202942477">
    <w:abstractNumId w:val="1"/>
    <w:lvlOverride w:ilvl="0">
      <w:startOverride w:val="1"/>
    </w:lvlOverride>
  </w:num>
  <w:num w:numId="7" w16cid:durableId="594094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0C56DF"/>
    <w:rsid w:val="00127097"/>
    <w:rsid w:val="00145861"/>
    <w:rsid w:val="001464FE"/>
    <w:rsid w:val="001C4533"/>
    <w:rsid w:val="001E0877"/>
    <w:rsid w:val="001F2180"/>
    <w:rsid w:val="0020000C"/>
    <w:rsid w:val="00212D56"/>
    <w:rsid w:val="002715A2"/>
    <w:rsid w:val="00283B95"/>
    <w:rsid w:val="0029333B"/>
    <w:rsid w:val="002A45A5"/>
    <w:rsid w:val="002B2D13"/>
    <w:rsid w:val="002E2A54"/>
    <w:rsid w:val="003005B5"/>
    <w:rsid w:val="0034721D"/>
    <w:rsid w:val="00397412"/>
    <w:rsid w:val="003D5BF7"/>
    <w:rsid w:val="003D5D47"/>
    <w:rsid w:val="003F257D"/>
    <w:rsid w:val="00454D60"/>
    <w:rsid w:val="004C069C"/>
    <w:rsid w:val="004D4887"/>
    <w:rsid w:val="004F1ACC"/>
    <w:rsid w:val="004F7189"/>
    <w:rsid w:val="005329DB"/>
    <w:rsid w:val="005A7328"/>
    <w:rsid w:val="005B5D6E"/>
    <w:rsid w:val="005C6472"/>
    <w:rsid w:val="00605B09"/>
    <w:rsid w:val="006344A8"/>
    <w:rsid w:val="00650628"/>
    <w:rsid w:val="00650F30"/>
    <w:rsid w:val="0065215C"/>
    <w:rsid w:val="006A4DAB"/>
    <w:rsid w:val="006C2459"/>
    <w:rsid w:val="006E561C"/>
    <w:rsid w:val="006F5CF4"/>
    <w:rsid w:val="00734EEC"/>
    <w:rsid w:val="00741AAB"/>
    <w:rsid w:val="007540AF"/>
    <w:rsid w:val="00762F06"/>
    <w:rsid w:val="007956BF"/>
    <w:rsid w:val="007A1C7E"/>
    <w:rsid w:val="007A4CBC"/>
    <w:rsid w:val="007F04FA"/>
    <w:rsid w:val="007F6363"/>
    <w:rsid w:val="00892C89"/>
    <w:rsid w:val="008A2D2E"/>
    <w:rsid w:val="00910FFF"/>
    <w:rsid w:val="00914BFD"/>
    <w:rsid w:val="00917076"/>
    <w:rsid w:val="00A87FF3"/>
    <w:rsid w:val="00AB3526"/>
    <w:rsid w:val="00B72DE3"/>
    <w:rsid w:val="00B75FAF"/>
    <w:rsid w:val="00B777C6"/>
    <w:rsid w:val="00C1744B"/>
    <w:rsid w:val="00C341B9"/>
    <w:rsid w:val="00C40B5B"/>
    <w:rsid w:val="00C71207"/>
    <w:rsid w:val="00CD6EA0"/>
    <w:rsid w:val="00CE4D89"/>
    <w:rsid w:val="00D03F2D"/>
    <w:rsid w:val="00D20A1D"/>
    <w:rsid w:val="00D34C44"/>
    <w:rsid w:val="00D60069"/>
    <w:rsid w:val="00D62E01"/>
    <w:rsid w:val="00D661EE"/>
    <w:rsid w:val="00E048B4"/>
    <w:rsid w:val="00E25782"/>
    <w:rsid w:val="00ED0FF5"/>
    <w:rsid w:val="00ED3BB1"/>
    <w:rsid w:val="00F03EE3"/>
    <w:rsid w:val="00F434DD"/>
    <w:rsid w:val="00F5256C"/>
    <w:rsid w:val="00F5611A"/>
    <w:rsid w:val="00FC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FD1AE06EBB04F51898BD8EAD8777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E8AF0-A7A3-4066-AD4A-B4D1C56F32A3}"/>
      </w:docPartPr>
      <w:docPartBody>
        <w:p w:rsidR="00515850" w:rsidRDefault="002779AB">
          <w:pPr>
            <w:pStyle w:val="9FD1AE06EBB04F51898BD8EAD8777EDE"/>
          </w:pPr>
          <w:r w:rsidRPr="00E048B4">
            <w:t>Enter meeting facilitator here</w:t>
          </w:r>
        </w:p>
      </w:docPartBody>
    </w:docPart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127097"/>
    <w:rsid w:val="002779AB"/>
    <w:rsid w:val="00341793"/>
    <w:rsid w:val="003575C7"/>
    <w:rsid w:val="004D4887"/>
    <w:rsid w:val="00515850"/>
    <w:rsid w:val="007956BF"/>
    <w:rsid w:val="007A4CBC"/>
    <w:rsid w:val="00B43968"/>
    <w:rsid w:val="00C500CE"/>
    <w:rsid w:val="00C926F6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630</TotalTime>
  <Pages>2</Pages>
  <Words>225</Words>
  <Characters>1229</Characters>
  <Application>Microsoft Office Word</Application>
  <DocSecurity>0</DocSecurity>
  <Lines>26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Forge Brent Charles</cp:lastModifiedBy>
  <cp:revision>27</cp:revision>
  <dcterms:created xsi:type="dcterms:W3CDTF">2025-03-04T20:47:00Z</dcterms:created>
  <dcterms:modified xsi:type="dcterms:W3CDTF">2025-03-06T09:05:00Z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