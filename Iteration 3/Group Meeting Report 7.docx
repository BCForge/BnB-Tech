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6E141CC7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936452">
        <w:rPr>
          <w:rFonts w:cstheme="minorHAnsi"/>
          <w:color w:val="FFFFFF" w:themeColor="background1"/>
          <w:sz w:val="28"/>
          <w:szCs w:val="28"/>
        </w:rPr>
        <w:t>2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362E6B6B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C710C0">
        <w:rPr>
          <w:rFonts w:asciiTheme="minorHAnsi" w:hAnsiTheme="minorHAnsi" w:cstheme="minorHAnsi"/>
          <w:color w:val="1F497D" w:themeColor="text2"/>
        </w:rPr>
        <w:t>3</w:t>
      </w:r>
    </w:p>
    <w:p w14:paraId="6AA03528" w14:textId="70D25C31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C710C0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  <w:r w:rsidR="00DC06B1">
        <w:rPr>
          <w:rFonts w:asciiTheme="minorHAnsi" w:hAnsiTheme="minorHAnsi" w:cstheme="minorHAnsi"/>
          <w:b w:val="0"/>
          <w:bCs/>
          <w:color w:val="1F497D" w:themeColor="text2"/>
        </w:rPr>
        <w:t>7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C750D6A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17B44">
              <w:rPr>
                <w:rFonts w:asciiTheme="minorHAnsi" w:hAnsiTheme="minorHAnsi" w:cstheme="minorHAnsi"/>
              </w:rPr>
              <w:t>1</w:t>
            </w:r>
            <w:r w:rsidR="00762FC4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/0</w:t>
            </w:r>
            <w:r w:rsidR="000F18F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 xml:space="preserve">Anastasia </w:t>
            </w:r>
            <w:proofErr w:type="spellStart"/>
            <w:r w:rsidRPr="007540AF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D50A9DF" w:rsidR="000547C0" w:rsidRPr="00762FC4" w:rsidRDefault="00EF4D30" w:rsidP="00762FC4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Usability Testing</w:t>
            </w:r>
          </w:p>
          <w:p w14:paraId="2EDE499F" w14:textId="4CEAF834" w:rsidR="00A138F4" w:rsidRPr="00DC06B1" w:rsidRDefault="00A138F4" w:rsidP="00DC06B1">
            <w:pPr>
              <w:spacing w:before="60" w:after="60" w:line="276" w:lineRule="auto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A476923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D90283">
              <w:rPr>
                <w:rFonts w:cstheme="minorHAnsi"/>
              </w:rPr>
              <w:t>3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109ADBA9" w14:textId="3048A712" w:rsidR="002B2D13" w:rsidRPr="000547C0" w:rsidRDefault="009C444D" w:rsidP="0072444F">
      <w:pPr>
        <w:rPr>
          <w:rFonts w:cstheme="minorHAnsi"/>
        </w:rPr>
      </w:pPr>
      <w:r>
        <w:rPr>
          <w:rFonts w:cstheme="minorHAnsi"/>
        </w:rPr>
        <w:t xml:space="preserve">Created a usability testing table for the </w:t>
      </w:r>
      <w:proofErr w:type="spellStart"/>
      <w:r>
        <w:rPr>
          <w:rFonts w:cstheme="minorHAnsi"/>
        </w:rPr>
        <w:t>Timeups</w:t>
      </w:r>
      <w:proofErr w:type="spellEnd"/>
      <w:r>
        <w:rPr>
          <w:rFonts w:cstheme="minorHAnsi"/>
        </w:rPr>
        <w:t xml:space="preserve"> website.</w:t>
      </w:r>
    </w:p>
    <w:p w14:paraId="1FE99652" w14:textId="346E2837" w:rsidR="002B2D13" w:rsidRDefault="002B2D13">
      <w:pPr>
        <w:rPr>
          <w:rFonts w:cstheme="minorHAnsi"/>
        </w:rPr>
      </w:pPr>
    </w:p>
    <w:p w14:paraId="30EC7682" w14:textId="539D0065" w:rsidR="00CF6CB0" w:rsidRDefault="00CF6CB0">
      <w:pPr>
        <w:rPr>
          <w:rFonts w:cstheme="minorHAnsi"/>
          <w:b/>
          <w:bCs/>
        </w:rPr>
      </w:pPr>
      <w:r w:rsidRPr="005016E6">
        <w:rPr>
          <w:rFonts w:cstheme="minorHAnsi"/>
          <w:b/>
          <w:bCs/>
        </w:rPr>
        <w:t>Con</w:t>
      </w:r>
      <w:r w:rsidR="005016E6" w:rsidRPr="005016E6">
        <w:rPr>
          <w:rFonts w:cstheme="minorHAnsi"/>
          <w:b/>
          <w:bCs/>
        </w:rPr>
        <w:t>clusions:</w:t>
      </w:r>
    </w:p>
    <w:p w14:paraId="2EF2514C" w14:textId="021F47BC" w:rsidR="005016E6" w:rsidRPr="005016E6" w:rsidRDefault="005016E6">
      <w:pPr>
        <w:rPr>
          <w:rFonts w:cstheme="minorHAnsi"/>
        </w:rPr>
      </w:pPr>
      <w:r>
        <w:rPr>
          <w:rFonts w:cstheme="minorHAnsi"/>
        </w:rPr>
        <w:t xml:space="preserve">The five different </w:t>
      </w:r>
      <w:r w:rsidR="00D42448">
        <w:rPr>
          <w:rFonts w:cstheme="minorHAnsi"/>
        </w:rPr>
        <w:t xml:space="preserve">pages of the website were </w:t>
      </w:r>
      <w:r w:rsidR="00D90283">
        <w:rPr>
          <w:rFonts w:cstheme="minorHAnsi"/>
        </w:rPr>
        <w:t>tested,</w:t>
      </w:r>
      <w:r w:rsidR="00D42448">
        <w:rPr>
          <w:rFonts w:cstheme="minorHAnsi"/>
        </w:rPr>
        <w:t xml:space="preserve"> an</w:t>
      </w:r>
      <w:r w:rsidR="000B4265">
        <w:rPr>
          <w:rFonts w:cstheme="minorHAnsi"/>
        </w:rPr>
        <w:t>d</w:t>
      </w:r>
      <w:r w:rsidR="00D20A2A">
        <w:rPr>
          <w:rFonts w:cstheme="minorHAnsi"/>
        </w:rPr>
        <w:t xml:space="preserve"> the results were compiled into a table.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18792BA2" w14:textId="64C3AC5C" w:rsidR="00605B09" w:rsidRDefault="00501288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Testing the homepage</w:t>
            </w:r>
            <w:r w:rsidR="00010651">
              <w:rPr>
                <w:rFonts w:cstheme="minorHAnsi"/>
              </w:rPr>
              <w:t xml:space="preserve"> and orders page</w:t>
            </w:r>
            <w:r w:rsidR="00B64204">
              <w:rPr>
                <w:rFonts w:cstheme="minorHAnsi"/>
              </w:rPr>
              <w:t>.</w:t>
            </w:r>
          </w:p>
          <w:p w14:paraId="447155FC" w14:textId="1F9A578A" w:rsidR="002B2D13" w:rsidRDefault="00010651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  <w:r w:rsidR="007D51FB">
              <w:rPr>
                <w:rFonts w:cstheme="minorHAnsi"/>
              </w:rPr>
              <w:t xml:space="preserve"> the Contact, Products and About page</w:t>
            </w:r>
          </w:p>
          <w:p w14:paraId="4261412B" w14:textId="77777777" w:rsidR="00DF1B1C" w:rsidRDefault="00DF1B1C" w:rsidP="00403145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360"/>
              <w:rPr>
                <w:rFonts w:cstheme="minorHAnsi"/>
              </w:rPr>
            </w:pPr>
          </w:p>
          <w:p w14:paraId="21A309E5" w14:textId="38FE3AE6" w:rsidR="009E44CA" w:rsidRPr="000547C0" w:rsidRDefault="009E44CA" w:rsidP="00D90283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360" w:hanging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</w:t>
            </w:r>
            <w:r w:rsidR="00DF1B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</w:t>
            </w:r>
          </w:p>
        </w:tc>
        <w:tc>
          <w:tcPr>
            <w:tcW w:w="3060" w:type="dxa"/>
          </w:tcPr>
          <w:p w14:paraId="35CDD9F5" w14:textId="536A0281" w:rsidR="002B2D13" w:rsidRDefault="00B6420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</w:t>
            </w:r>
          </w:p>
          <w:p w14:paraId="227D3A08" w14:textId="0C7705C1" w:rsidR="00403145" w:rsidRDefault="00605B09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Ben T O’Hara</w:t>
            </w:r>
          </w:p>
          <w:p w14:paraId="06BF676B" w14:textId="1FC3EF44" w:rsidR="00DF1B1C" w:rsidRPr="000547C0" w:rsidRDefault="00DF1B1C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72638F2E" w14:textId="48A9ADA8" w:rsidR="002B2D13" w:rsidRDefault="00451FA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64204">
              <w:rPr>
                <w:rFonts w:cstheme="minorHAnsi"/>
              </w:rPr>
              <w:t>3</w:t>
            </w:r>
            <w:r w:rsidR="006A4DAB">
              <w:rPr>
                <w:rFonts w:cstheme="minorHAnsi"/>
              </w:rPr>
              <w:t>/0</w:t>
            </w:r>
            <w:r w:rsidR="00B64204">
              <w:rPr>
                <w:rFonts w:cstheme="minorHAnsi"/>
              </w:rPr>
              <w:t>5</w:t>
            </w:r>
            <w:r w:rsidR="00650628">
              <w:rPr>
                <w:rFonts w:cstheme="minorHAnsi"/>
              </w:rPr>
              <w:t>/25</w:t>
            </w:r>
          </w:p>
          <w:p w14:paraId="794A7AE7" w14:textId="77777777" w:rsidR="00403145" w:rsidRDefault="00B23395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64204">
              <w:rPr>
                <w:rFonts w:cstheme="minorHAnsi"/>
              </w:rPr>
              <w:t>3</w:t>
            </w:r>
            <w:r w:rsidR="00605B09">
              <w:rPr>
                <w:rFonts w:cstheme="minorHAnsi"/>
              </w:rPr>
              <w:t>/</w:t>
            </w:r>
            <w:r w:rsidR="008A2D2E">
              <w:rPr>
                <w:rFonts w:cstheme="minorHAnsi"/>
              </w:rPr>
              <w:t>0</w:t>
            </w:r>
            <w:r w:rsidR="00B64204">
              <w:rPr>
                <w:rFonts w:cstheme="minorHAnsi"/>
              </w:rPr>
              <w:t>5</w:t>
            </w:r>
            <w:r w:rsidR="008A2D2E">
              <w:rPr>
                <w:rFonts w:cstheme="minorHAnsi"/>
              </w:rPr>
              <w:t>/25</w:t>
            </w:r>
          </w:p>
          <w:p w14:paraId="53169A08" w14:textId="6F980B6E" w:rsidR="00DF1B1C" w:rsidRDefault="00DF1B1C" w:rsidP="002715A2">
            <w:pPr>
              <w:spacing w:after="80" w:line="360" w:lineRule="auto"/>
              <w:rPr>
                <w:rFonts w:cstheme="minorHAnsi"/>
              </w:rPr>
            </w:pPr>
          </w:p>
          <w:p w14:paraId="77EF2373" w14:textId="3A58D1D5" w:rsidR="00AD7792" w:rsidRPr="000547C0" w:rsidRDefault="00AD7792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17EB279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76FD88" w14:textId="2AEC2CC8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6E951F4" w14:textId="7A911554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6555960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042A5040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3DC08844" w:rsidR="00762F06" w:rsidRPr="000547C0" w:rsidRDefault="00762F06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831D0A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  <w:r w:rsidR="00431781">
        <w:rPr>
          <w:rFonts w:cstheme="minorHAnsi"/>
        </w:rPr>
        <w:t xml:space="preserve">, </w:t>
      </w:r>
      <w:proofErr w:type="spellStart"/>
      <w:r w:rsidR="00431781">
        <w:rPr>
          <w:rFonts w:cstheme="minorHAnsi"/>
        </w:rPr>
        <w:t>Github</w:t>
      </w:r>
      <w:proofErr w:type="spellEnd"/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530C9891" w14:textId="23034733" w:rsidR="000547C0" w:rsidRPr="000547C0" w:rsidRDefault="00431781">
      <w:pPr>
        <w:rPr>
          <w:rFonts w:cstheme="minorHAnsi"/>
        </w:rPr>
      </w:pPr>
      <w:r>
        <w:rPr>
          <w:rFonts w:cstheme="minorHAnsi"/>
        </w:rPr>
        <w:t>20</w:t>
      </w:r>
      <w:r w:rsidR="00DF3698">
        <w:rPr>
          <w:rFonts w:cstheme="minorHAnsi"/>
        </w:rPr>
        <w:t>/05/2025</w:t>
      </w: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A98DE" w14:textId="77777777" w:rsidR="000451ED" w:rsidRDefault="000451ED">
      <w:pPr>
        <w:spacing w:before="0" w:after="0"/>
      </w:pPr>
      <w:r>
        <w:separator/>
      </w:r>
    </w:p>
  </w:endnote>
  <w:endnote w:type="continuationSeparator" w:id="0">
    <w:p w14:paraId="1E0AA900" w14:textId="77777777" w:rsidR="000451ED" w:rsidRDefault="000451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D4F9A" w14:textId="77777777" w:rsidR="000451ED" w:rsidRDefault="000451ED">
      <w:pPr>
        <w:spacing w:before="0" w:after="0"/>
      </w:pPr>
      <w:r>
        <w:separator/>
      </w:r>
    </w:p>
  </w:footnote>
  <w:footnote w:type="continuationSeparator" w:id="0">
    <w:p w14:paraId="4AD3D8A7" w14:textId="77777777" w:rsidR="000451ED" w:rsidRDefault="000451E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0720830">
    <w:abstractNumId w:val="3"/>
  </w:num>
  <w:num w:numId="2" w16cid:durableId="312561113">
    <w:abstractNumId w:val="4"/>
  </w:num>
  <w:num w:numId="3" w16cid:durableId="2067870022">
    <w:abstractNumId w:val="1"/>
  </w:num>
  <w:num w:numId="4" w16cid:durableId="1504855639">
    <w:abstractNumId w:val="0"/>
  </w:num>
  <w:num w:numId="5" w16cid:durableId="625549856">
    <w:abstractNumId w:val="1"/>
    <w:lvlOverride w:ilvl="0">
      <w:startOverride w:val="1"/>
    </w:lvlOverride>
  </w:num>
  <w:num w:numId="6" w16cid:durableId="1202942477">
    <w:abstractNumId w:val="1"/>
    <w:lvlOverride w:ilvl="0">
      <w:startOverride w:val="1"/>
    </w:lvlOverride>
  </w:num>
  <w:num w:numId="7" w16cid:durableId="59409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0651"/>
    <w:rsid w:val="00021FDE"/>
    <w:rsid w:val="000451ED"/>
    <w:rsid w:val="000547C0"/>
    <w:rsid w:val="00062EBF"/>
    <w:rsid w:val="00086771"/>
    <w:rsid w:val="000B4265"/>
    <w:rsid w:val="000C56DF"/>
    <w:rsid w:val="000D57C4"/>
    <w:rsid w:val="000F18FD"/>
    <w:rsid w:val="00106E8A"/>
    <w:rsid w:val="00127097"/>
    <w:rsid w:val="00143DD5"/>
    <w:rsid w:val="00145861"/>
    <w:rsid w:val="001464FE"/>
    <w:rsid w:val="00147137"/>
    <w:rsid w:val="001640BC"/>
    <w:rsid w:val="001B074A"/>
    <w:rsid w:val="001C4533"/>
    <w:rsid w:val="001E0877"/>
    <w:rsid w:val="001F2180"/>
    <w:rsid w:val="0020000C"/>
    <w:rsid w:val="00212D56"/>
    <w:rsid w:val="00226EFC"/>
    <w:rsid w:val="00233A75"/>
    <w:rsid w:val="00256520"/>
    <w:rsid w:val="002715A2"/>
    <w:rsid w:val="00283B95"/>
    <w:rsid w:val="0029333B"/>
    <w:rsid w:val="002A45A5"/>
    <w:rsid w:val="002B2D13"/>
    <w:rsid w:val="002E2A54"/>
    <w:rsid w:val="003005B5"/>
    <w:rsid w:val="00307902"/>
    <w:rsid w:val="0034721D"/>
    <w:rsid w:val="00382131"/>
    <w:rsid w:val="00397412"/>
    <w:rsid w:val="003D5BF7"/>
    <w:rsid w:val="003D5D47"/>
    <w:rsid w:val="003F257D"/>
    <w:rsid w:val="00403145"/>
    <w:rsid w:val="00431781"/>
    <w:rsid w:val="00451FA4"/>
    <w:rsid w:val="00454D60"/>
    <w:rsid w:val="004C069C"/>
    <w:rsid w:val="004D4887"/>
    <w:rsid w:val="004F1ACC"/>
    <w:rsid w:val="004F3AAB"/>
    <w:rsid w:val="004F7189"/>
    <w:rsid w:val="00501288"/>
    <w:rsid w:val="005016E6"/>
    <w:rsid w:val="005329DB"/>
    <w:rsid w:val="00561F1E"/>
    <w:rsid w:val="005923A7"/>
    <w:rsid w:val="005A7328"/>
    <w:rsid w:val="005B5D6E"/>
    <w:rsid w:val="005C6472"/>
    <w:rsid w:val="00605B09"/>
    <w:rsid w:val="006137FB"/>
    <w:rsid w:val="006344A8"/>
    <w:rsid w:val="00650628"/>
    <w:rsid w:val="00650F30"/>
    <w:rsid w:val="0065215C"/>
    <w:rsid w:val="006A4DAB"/>
    <w:rsid w:val="006C2459"/>
    <w:rsid w:val="006E561C"/>
    <w:rsid w:val="006F5CF4"/>
    <w:rsid w:val="0072444F"/>
    <w:rsid w:val="00725A0A"/>
    <w:rsid w:val="00734EEC"/>
    <w:rsid w:val="00741AAB"/>
    <w:rsid w:val="007540AF"/>
    <w:rsid w:val="00762F06"/>
    <w:rsid w:val="00762FC4"/>
    <w:rsid w:val="0076561D"/>
    <w:rsid w:val="00774798"/>
    <w:rsid w:val="007956BF"/>
    <w:rsid w:val="007A1C7E"/>
    <w:rsid w:val="007A4CBC"/>
    <w:rsid w:val="007B6AD2"/>
    <w:rsid w:val="007C4401"/>
    <w:rsid w:val="007D51FB"/>
    <w:rsid w:val="007F04FA"/>
    <w:rsid w:val="007F6363"/>
    <w:rsid w:val="0087292E"/>
    <w:rsid w:val="00892C89"/>
    <w:rsid w:val="008A2D2E"/>
    <w:rsid w:val="00910FFF"/>
    <w:rsid w:val="00914BFD"/>
    <w:rsid w:val="00917076"/>
    <w:rsid w:val="0093024C"/>
    <w:rsid w:val="00936452"/>
    <w:rsid w:val="00944AF5"/>
    <w:rsid w:val="00996F85"/>
    <w:rsid w:val="009B73B1"/>
    <w:rsid w:val="009C444D"/>
    <w:rsid w:val="009E44CA"/>
    <w:rsid w:val="009F7A83"/>
    <w:rsid w:val="00A05658"/>
    <w:rsid w:val="00A117B6"/>
    <w:rsid w:val="00A138F4"/>
    <w:rsid w:val="00A87FF3"/>
    <w:rsid w:val="00AB3526"/>
    <w:rsid w:val="00AD08D7"/>
    <w:rsid w:val="00AD7792"/>
    <w:rsid w:val="00B03AFF"/>
    <w:rsid w:val="00B1764D"/>
    <w:rsid w:val="00B23395"/>
    <w:rsid w:val="00B64204"/>
    <w:rsid w:val="00B72DE3"/>
    <w:rsid w:val="00B75FAF"/>
    <w:rsid w:val="00B777C6"/>
    <w:rsid w:val="00BF23B1"/>
    <w:rsid w:val="00C05146"/>
    <w:rsid w:val="00C1744B"/>
    <w:rsid w:val="00C24C59"/>
    <w:rsid w:val="00C341B9"/>
    <w:rsid w:val="00C40B5B"/>
    <w:rsid w:val="00C710C0"/>
    <w:rsid w:val="00C71207"/>
    <w:rsid w:val="00CD6EA0"/>
    <w:rsid w:val="00CE4D89"/>
    <w:rsid w:val="00CF6CB0"/>
    <w:rsid w:val="00D03F2D"/>
    <w:rsid w:val="00D17B44"/>
    <w:rsid w:val="00D20A1D"/>
    <w:rsid w:val="00D20A2A"/>
    <w:rsid w:val="00D274F9"/>
    <w:rsid w:val="00D34C44"/>
    <w:rsid w:val="00D42448"/>
    <w:rsid w:val="00D60069"/>
    <w:rsid w:val="00D62E01"/>
    <w:rsid w:val="00D661EE"/>
    <w:rsid w:val="00D90283"/>
    <w:rsid w:val="00DC06B1"/>
    <w:rsid w:val="00DF1B1C"/>
    <w:rsid w:val="00DF3698"/>
    <w:rsid w:val="00E048B4"/>
    <w:rsid w:val="00E25782"/>
    <w:rsid w:val="00E60121"/>
    <w:rsid w:val="00ED0FF5"/>
    <w:rsid w:val="00ED3BB1"/>
    <w:rsid w:val="00EF4D30"/>
    <w:rsid w:val="00F03EE3"/>
    <w:rsid w:val="00F434DD"/>
    <w:rsid w:val="00F4748D"/>
    <w:rsid w:val="00F5256C"/>
    <w:rsid w:val="00F5611A"/>
    <w:rsid w:val="00F65E7D"/>
    <w:rsid w:val="00F72799"/>
    <w:rsid w:val="00FC411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21FDE"/>
    <w:rsid w:val="00127097"/>
    <w:rsid w:val="002779AB"/>
    <w:rsid w:val="00341793"/>
    <w:rsid w:val="003575C7"/>
    <w:rsid w:val="004D4887"/>
    <w:rsid w:val="00515850"/>
    <w:rsid w:val="007956BF"/>
    <w:rsid w:val="007A4CBC"/>
    <w:rsid w:val="007C4401"/>
    <w:rsid w:val="007E1A4C"/>
    <w:rsid w:val="0087292E"/>
    <w:rsid w:val="00996F85"/>
    <w:rsid w:val="009F7A83"/>
    <w:rsid w:val="00B43968"/>
    <w:rsid w:val="00C500CE"/>
    <w:rsid w:val="00C926F6"/>
    <w:rsid w:val="00D5713E"/>
    <w:rsid w:val="00E60121"/>
    <w:rsid w:val="00E669A4"/>
    <w:rsid w:val="00FD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51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Forge Brent Charles</cp:lastModifiedBy>
  <cp:revision>39</cp:revision>
  <dcterms:created xsi:type="dcterms:W3CDTF">2025-05-13T01:43:00Z</dcterms:created>
  <dcterms:modified xsi:type="dcterms:W3CDTF">2025-05-20T01:00:00Z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