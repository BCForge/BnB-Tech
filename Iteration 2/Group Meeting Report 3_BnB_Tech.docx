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36178058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53C9B">
        <w:rPr>
          <w:rFonts w:cstheme="minorHAnsi"/>
          <w:color w:val="FFFFFF" w:themeColor="background1"/>
          <w:sz w:val="28"/>
          <w:szCs w:val="28"/>
        </w:rPr>
        <w:t xml:space="preserve">2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>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52236A9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767AD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9F1EF2B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</w:t>
            </w:r>
            <w:r w:rsidR="00E83600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/0</w:t>
            </w:r>
            <w:r w:rsidR="00507A10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6141B25" w:rsidR="000547C0" w:rsidRPr="000547C0" w:rsidRDefault="00CD5BF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Resources Table</w:t>
            </w:r>
          </w:p>
          <w:p w14:paraId="2EDE499F" w14:textId="3F33A889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proofErr w:type="spellStart"/>
            <w:r w:rsidR="00CD5BF0">
              <w:rPr>
                <w:rFonts w:cstheme="minorHAnsi"/>
              </w:rPr>
              <w:t>Create</w:t>
            </w:r>
            <w:proofErr w:type="spellEnd"/>
            <w:r w:rsidR="00CD5BF0">
              <w:rPr>
                <w:rFonts w:cstheme="minorHAnsi"/>
              </w:rPr>
              <w:t xml:space="preserve"> group meeting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19623E3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D9138C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F3BA8A9" w:rsidR="002B2D13" w:rsidRPr="000547C0" w:rsidRDefault="00D34C44">
      <w:pPr>
        <w:rPr>
          <w:rFonts w:cstheme="minorHAnsi"/>
        </w:rPr>
      </w:pPr>
      <w:r>
        <w:rPr>
          <w:rFonts w:cstheme="minorHAnsi"/>
        </w:rPr>
        <w:t xml:space="preserve">Discussed </w:t>
      </w:r>
      <w:r w:rsidR="007B7B67">
        <w:rPr>
          <w:rFonts w:cstheme="minorHAnsi"/>
        </w:rPr>
        <w:t xml:space="preserve">entries for the Resource </w:t>
      </w:r>
      <w:r w:rsidR="002D72AD">
        <w:rPr>
          <w:rFonts w:cstheme="minorHAnsi"/>
        </w:rPr>
        <w:t>Table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740A0B9" w:rsidR="002B2D13" w:rsidRPr="000547C0" w:rsidRDefault="002D72AD">
      <w:pPr>
        <w:rPr>
          <w:rFonts w:cstheme="minorHAnsi"/>
        </w:rPr>
      </w:pPr>
      <w:r>
        <w:rPr>
          <w:rFonts w:cstheme="minorHAnsi"/>
        </w:rPr>
        <w:t xml:space="preserve">Completed entries for the Resources </w:t>
      </w:r>
      <w:r w:rsidR="00D20E7B">
        <w:rPr>
          <w:rFonts w:cstheme="minorHAnsi"/>
        </w:rPr>
        <w:t>Table.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092"/>
        <w:gridCol w:w="2139"/>
        <w:gridCol w:w="2459"/>
        <w:gridCol w:w="1534"/>
      </w:tblGrid>
      <w:tr w:rsidR="002D72AD" w:rsidRPr="000547C0" w14:paraId="64796EF8" w14:textId="77777777" w:rsidTr="002D72AD">
        <w:trPr>
          <w:tblHeader/>
        </w:trPr>
        <w:tc>
          <w:tcPr>
            <w:tcW w:w="4092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D72AD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B3E68EBA666B4EE88779EB973B7D982F"/>
                </w:placeholder>
                <w:temporary/>
                <w:showingPlcHdr/>
                <w15:appearance w15:val="hidden"/>
              </w:sdtPr>
              <w:sdtContent>
                <w:r w:rsidR="002D72AD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2139" w:type="dxa"/>
          </w:tcPr>
          <w:p w14:paraId="7FABFE34" w14:textId="77777777" w:rsidR="002D72AD" w:rsidRDefault="002D72AD" w:rsidP="00D60069">
            <w:pPr>
              <w:pStyle w:val="Heading2"/>
              <w:rPr>
                <w:rFonts w:asciiTheme="minorHAnsi" w:hAnsiTheme="minorHAnsi" w:cstheme="minorHAnsi"/>
              </w:rPr>
            </w:pPr>
          </w:p>
        </w:tc>
        <w:bookmarkStart w:id="4" w:name="MinutePersonResponsible"/>
        <w:bookmarkEnd w:id="4"/>
        <w:tc>
          <w:tcPr>
            <w:tcW w:w="2459" w:type="dxa"/>
            <w:vAlign w:val="bottom"/>
          </w:tcPr>
          <w:p w14:paraId="19E8574F" w14:textId="1E0D4F68" w:rsidR="002D72AD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12A22FD4CC524A7399F8C7097E76AEB6"/>
                </w:placeholder>
                <w:temporary/>
                <w:showingPlcHdr/>
                <w15:appearance w15:val="hidden"/>
              </w:sdtPr>
              <w:sdtContent>
                <w:r w:rsidR="002D72AD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534" w:type="dxa"/>
            <w:vAlign w:val="bottom"/>
          </w:tcPr>
          <w:p w14:paraId="016A422D" w14:textId="77777777" w:rsidR="002D72AD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7BC89BD72C9F4C52BF5A548ADA58D97B"/>
                </w:placeholder>
                <w:temporary/>
                <w:showingPlcHdr/>
                <w15:appearance w15:val="hidden"/>
              </w:sdtPr>
              <w:sdtContent>
                <w:r w:rsidR="002D72AD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D72AD" w:rsidRPr="000547C0" w14:paraId="2C2FD9BB" w14:textId="77777777" w:rsidTr="002D72AD">
        <w:tc>
          <w:tcPr>
            <w:tcW w:w="4092" w:type="dxa"/>
          </w:tcPr>
          <w:p w14:paraId="21A309E5" w14:textId="56BC4BB7" w:rsidR="002D72AD" w:rsidRPr="000547C0" w:rsidRDefault="002D72A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Resources Table</w:t>
            </w:r>
          </w:p>
        </w:tc>
        <w:tc>
          <w:tcPr>
            <w:tcW w:w="2139" w:type="dxa"/>
          </w:tcPr>
          <w:p w14:paraId="13D1AE2D" w14:textId="77777777" w:rsidR="002D72AD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</w:tcPr>
          <w:p w14:paraId="06BF676B" w14:textId="09C2DE2A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Brent C Forge, Ben O’Hara</w:t>
            </w:r>
          </w:p>
        </w:tc>
        <w:tc>
          <w:tcPr>
            <w:tcW w:w="1534" w:type="dxa"/>
          </w:tcPr>
          <w:p w14:paraId="77EF2373" w14:textId="554C30FB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25/3/25</w:t>
            </w:r>
          </w:p>
        </w:tc>
      </w:tr>
      <w:tr w:rsidR="002D72AD" w:rsidRPr="000547C0" w14:paraId="2FF9C7BF" w14:textId="77777777" w:rsidTr="002D72AD">
        <w:tc>
          <w:tcPr>
            <w:tcW w:w="4092" w:type="dxa"/>
          </w:tcPr>
          <w:p w14:paraId="42C0A497" w14:textId="5C55C188" w:rsidR="002D72AD" w:rsidRPr="000547C0" w:rsidRDefault="002D72A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Group Meeting Report</w:t>
            </w:r>
          </w:p>
        </w:tc>
        <w:tc>
          <w:tcPr>
            <w:tcW w:w="2139" w:type="dxa"/>
          </w:tcPr>
          <w:p w14:paraId="0070508D" w14:textId="77777777" w:rsidR="002D72AD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</w:tcPr>
          <w:p w14:paraId="7376FD88" w14:textId="387BCCE5" w:rsidR="002D72AD" w:rsidRPr="000547C0" w:rsidRDefault="002D72A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</w:tc>
        <w:tc>
          <w:tcPr>
            <w:tcW w:w="1534" w:type="dxa"/>
          </w:tcPr>
          <w:p w14:paraId="36E951F4" w14:textId="5EAFA3C0" w:rsidR="002D72AD" w:rsidRPr="000547C0" w:rsidRDefault="00507A1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83600">
              <w:rPr>
                <w:rFonts w:cstheme="minorHAnsi"/>
              </w:rPr>
              <w:t>8</w:t>
            </w:r>
            <w:r w:rsidR="002D72AD">
              <w:rPr>
                <w:rFonts w:cstheme="minorHAnsi"/>
              </w:rPr>
              <w:t>/3/25</w:t>
            </w:r>
          </w:p>
        </w:tc>
      </w:tr>
      <w:tr w:rsidR="002D72AD" w:rsidRPr="000547C0" w14:paraId="15EF0BA1" w14:textId="77777777" w:rsidTr="002D72AD">
        <w:tc>
          <w:tcPr>
            <w:tcW w:w="4092" w:type="dxa"/>
            <w:tcMar>
              <w:bottom w:w="288" w:type="dxa"/>
            </w:tcMar>
          </w:tcPr>
          <w:p w14:paraId="1C70B684" w14:textId="2993E56A" w:rsidR="002D72AD" w:rsidRPr="000547C0" w:rsidRDefault="002D72AD" w:rsidP="00CD5BF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2139" w:type="dxa"/>
          </w:tcPr>
          <w:p w14:paraId="19180841" w14:textId="77777777" w:rsidR="002D72AD" w:rsidRPr="000547C0" w:rsidRDefault="002D72AD" w:rsidP="00D60069">
            <w:pPr>
              <w:rPr>
                <w:rFonts w:cstheme="minorHAnsi"/>
              </w:rPr>
            </w:pPr>
          </w:p>
        </w:tc>
        <w:tc>
          <w:tcPr>
            <w:tcW w:w="2459" w:type="dxa"/>
            <w:tcMar>
              <w:bottom w:w="288" w:type="dxa"/>
            </w:tcMar>
          </w:tcPr>
          <w:p w14:paraId="2B16AE69" w14:textId="1E50B40D" w:rsidR="002D72AD" w:rsidRPr="000547C0" w:rsidRDefault="002D72AD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534" w:type="dxa"/>
            <w:tcMar>
              <w:bottom w:w="288" w:type="dxa"/>
            </w:tcMar>
          </w:tcPr>
          <w:p w14:paraId="202DBE6C" w14:textId="5D30A5FB" w:rsidR="002D72AD" w:rsidRPr="000547C0" w:rsidRDefault="002D72AD" w:rsidP="00D60069">
            <w:pPr>
              <w:spacing w:after="80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718D792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</w:t>
      </w:r>
      <w:r w:rsidR="008E19D2">
        <w:rPr>
          <w:rFonts w:cstheme="minorHAnsi"/>
        </w:rPr>
        <w:t xml:space="preserve">, </w:t>
      </w:r>
      <w:proofErr w:type="spellStart"/>
      <w:r w:rsidR="008E19D2">
        <w:rPr>
          <w:rFonts w:cstheme="minorHAnsi"/>
        </w:rPr>
        <w:t>Destop</w:t>
      </w:r>
      <w:proofErr w:type="spellEnd"/>
      <w:r w:rsidR="008E19D2">
        <w:rPr>
          <w:rFonts w:cstheme="minorHAnsi"/>
        </w:rPr>
        <w:t xml:space="preserve"> PC</w:t>
      </w:r>
      <w:r w:rsidR="00F419A8">
        <w:rPr>
          <w:rFonts w:cstheme="minorHAnsi"/>
        </w:rPr>
        <w:t>, Microsoft Word, Google Docs.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02A9C124" w:rsidR="00212D56" w:rsidRPr="000547C0" w:rsidRDefault="008E19D2" w:rsidP="00212D56">
      <w:pPr>
        <w:rPr>
          <w:rFonts w:cstheme="minorHAnsi"/>
        </w:rPr>
      </w:pPr>
      <w:r>
        <w:rPr>
          <w:rFonts w:cstheme="minorHAnsi"/>
        </w:rPr>
        <w:t>1/04/25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9F9C1" w14:textId="77777777" w:rsidR="00B83AE7" w:rsidRDefault="00B83AE7">
      <w:pPr>
        <w:spacing w:before="0" w:after="0"/>
      </w:pPr>
      <w:r>
        <w:separator/>
      </w:r>
    </w:p>
  </w:endnote>
  <w:endnote w:type="continuationSeparator" w:id="0">
    <w:p w14:paraId="0095190C" w14:textId="77777777" w:rsidR="00B83AE7" w:rsidRDefault="00B83A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D077A" w14:textId="77777777" w:rsidR="00B83AE7" w:rsidRDefault="00B83AE7">
      <w:pPr>
        <w:spacing w:before="0" w:after="0"/>
      </w:pPr>
      <w:r>
        <w:separator/>
      </w:r>
    </w:p>
  </w:footnote>
  <w:footnote w:type="continuationSeparator" w:id="0">
    <w:p w14:paraId="32CF99C5" w14:textId="77777777" w:rsidR="00B83AE7" w:rsidRDefault="00B83AE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9333B"/>
    <w:rsid w:val="002B2D13"/>
    <w:rsid w:val="002D72AD"/>
    <w:rsid w:val="003005B5"/>
    <w:rsid w:val="0034721D"/>
    <w:rsid w:val="003D5BF7"/>
    <w:rsid w:val="003D5D47"/>
    <w:rsid w:val="003F257D"/>
    <w:rsid w:val="00454D60"/>
    <w:rsid w:val="00493A5C"/>
    <w:rsid w:val="004C069C"/>
    <w:rsid w:val="004D4887"/>
    <w:rsid w:val="004F1ACC"/>
    <w:rsid w:val="004F7189"/>
    <w:rsid w:val="00507A10"/>
    <w:rsid w:val="005A7328"/>
    <w:rsid w:val="005B5D6E"/>
    <w:rsid w:val="006344A8"/>
    <w:rsid w:val="00650628"/>
    <w:rsid w:val="00650F30"/>
    <w:rsid w:val="006C2459"/>
    <w:rsid w:val="006F5CF4"/>
    <w:rsid w:val="00712D70"/>
    <w:rsid w:val="0071593A"/>
    <w:rsid w:val="00734EEC"/>
    <w:rsid w:val="00741AAB"/>
    <w:rsid w:val="007540AF"/>
    <w:rsid w:val="007A4CBC"/>
    <w:rsid w:val="007B30A0"/>
    <w:rsid w:val="007B7B67"/>
    <w:rsid w:val="007F04FA"/>
    <w:rsid w:val="007F6363"/>
    <w:rsid w:val="0087292E"/>
    <w:rsid w:val="00892C89"/>
    <w:rsid w:val="008E19D2"/>
    <w:rsid w:val="008F136E"/>
    <w:rsid w:val="00914BFD"/>
    <w:rsid w:val="00953C9B"/>
    <w:rsid w:val="00A87FF3"/>
    <w:rsid w:val="00B777C6"/>
    <w:rsid w:val="00B83AE7"/>
    <w:rsid w:val="00BD18F2"/>
    <w:rsid w:val="00C1744B"/>
    <w:rsid w:val="00C341B9"/>
    <w:rsid w:val="00C517AD"/>
    <w:rsid w:val="00C71207"/>
    <w:rsid w:val="00CD27F3"/>
    <w:rsid w:val="00CD3882"/>
    <w:rsid w:val="00CD5BF0"/>
    <w:rsid w:val="00CD6EA0"/>
    <w:rsid w:val="00CE4D89"/>
    <w:rsid w:val="00D03F2D"/>
    <w:rsid w:val="00D20E7B"/>
    <w:rsid w:val="00D34C44"/>
    <w:rsid w:val="00D60069"/>
    <w:rsid w:val="00D62E01"/>
    <w:rsid w:val="00D661EE"/>
    <w:rsid w:val="00D9138C"/>
    <w:rsid w:val="00E048B4"/>
    <w:rsid w:val="00E25782"/>
    <w:rsid w:val="00E767AD"/>
    <w:rsid w:val="00E83600"/>
    <w:rsid w:val="00ED3BB1"/>
    <w:rsid w:val="00F03EE3"/>
    <w:rsid w:val="00F419A8"/>
    <w:rsid w:val="00F434D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B3E68EBA666B4EE88779EB973B7D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17A3-E6A6-4E22-ADB1-859D04AA8EA1}"/>
      </w:docPartPr>
      <w:docPartBody>
        <w:p w:rsidR="00070141" w:rsidRDefault="00070141" w:rsidP="00070141">
          <w:pPr>
            <w:pStyle w:val="B3E68EBA666B4EE88779EB973B7D982F"/>
          </w:pPr>
          <w:r>
            <w:t>Action items</w:t>
          </w:r>
        </w:p>
      </w:docPartBody>
    </w:docPart>
    <w:docPart>
      <w:docPartPr>
        <w:name w:val="12A22FD4CC524A7399F8C7097E76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406F-2617-40ED-A92B-F7731EA44136}"/>
      </w:docPartPr>
      <w:docPartBody>
        <w:p w:rsidR="00070141" w:rsidRDefault="00070141" w:rsidP="00070141">
          <w:pPr>
            <w:pStyle w:val="12A22FD4CC524A7399F8C7097E76AEB6"/>
          </w:pPr>
          <w:r>
            <w:t>Person responsible</w:t>
          </w:r>
        </w:p>
      </w:docPartBody>
    </w:docPart>
    <w:docPart>
      <w:docPartPr>
        <w:name w:val="7BC89BD72C9F4C52BF5A548ADA58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ABFAB-CA7E-41BE-806E-CBF756F02DE6}"/>
      </w:docPartPr>
      <w:docPartBody>
        <w:p w:rsidR="00070141" w:rsidRDefault="00070141" w:rsidP="00070141">
          <w:pPr>
            <w:pStyle w:val="7BC89BD72C9F4C52BF5A548ADA58D97B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70141"/>
    <w:rsid w:val="00127097"/>
    <w:rsid w:val="002779AB"/>
    <w:rsid w:val="00341793"/>
    <w:rsid w:val="003575C7"/>
    <w:rsid w:val="004D4887"/>
    <w:rsid w:val="00515850"/>
    <w:rsid w:val="007A4CBC"/>
    <w:rsid w:val="007B30A0"/>
    <w:rsid w:val="0087292E"/>
    <w:rsid w:val="00B43968"/>
    <w:rsid w:val="00C500CE"/>
    <w:rsid w:val="00C926F6"/>
    <w:rsid w:val="00E669A4"/>
    <w:rsid w:val="00EA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68EBA666B4EE88779EB973B7D982F">
    <w:name w:val="B3E68EBA666B4EE88779EB973B7D982F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12A22FD4CC524A7399F8C7097E76AEB6">
    <w:name w:val="12A22FD4CC524A7399F8C7097E76AEB6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7BC89BD72C9F4C52BF5A548ADA58D97B">
    <w:name w:val="7BC89BD72C9F4C52BF5A548ADA58D97B"/>
    <w:rsid w:val="00070141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Brent Forge</cp:lastModifiedBy>
  <cp:revision>19</cp:revision>
  <dcterms:created xsi:type="dcterms:W3CDTF">2025-04-01T00:10:00Z</dcterms:created>
  <dcterms:modified xsi:type="dcterms:W3CDTF">2025-04-01T01:30:00Z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