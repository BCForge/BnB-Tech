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6E141CC7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936452">
        <w:rPr>
          <w:rFonts w:cstheme="minorHAnsi"/>
          <w:color w:val="FFFFFF" w:themeColor="background1"/>
          <w:sz w:val="28"/>
          <w:szCs w:val="28"/>
        </w:rPr>
        <w:t>2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7D00AB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A138F4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79354CAB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17B44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/0</w:t>
            </w:r>
            <w:r w:rsidR="00D17B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 xml:space="preserve">Anastasia </w:t>
            </w:r>
            <w:proofErr w:type="spellStart"/>
            <w:r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936452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936452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936452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936452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020D5F50" w:rsidR="000547C0" w:rsidRPr="000547C0" w:rsidRDefault="00A138F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Gantt Chart</w:t>
            </w:r>
          </w:p>
          <w:p w14:paraId="6E1BA975" w14:textId="77777777" w:rsidR="000547C0" w:rsidRDefault="00A138F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Compile Group meeting report.</w:t>
            </w:r>
          </w:p>
          <w:p w14:paraId="2EDE499F" w14:textId="4FB43390" w:rsidR="00A138F4" w:rsidRPr="000547C0" w:rsidRDefault="00A138F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Compile Readme Document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47B481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C40B5B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38B73C" w14:textId="77777777" w:rsidR="002B2D13" w:rsidRPr="000547C0" w:rsidRDefault="00936452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93645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4FA23BA" w:rsidR="002B2D13" w:rsidRPr="000547C0" w:rsidRDefault="00D274F9">
      <w:pPr>
        <w:rPr>
          <w:rFonts w:cstheme="minorHAnsi"/>
        </w:rPr>
      </w:pPr>
      <w:r>
        <w:rPr>
          <w:rFonts w:cstheme="minorHAnsi"/>
        </w:rPr>
        <w:t>Discussed the creat</w:t>
      </w:r>
      <w:r w:rsidR="005923A7">
        <w:rPr>
          <w:rFonts w:cstheme="minorHAnsi"/>
        </w:rPr>
        <w:t>ion of a Gantt Chart, Readme file and Group Meeting report.</w:t>
      </w:r>
      <w:r w:rsidR="00062EBF">
        <w:rPr>
          <w:rFonts w:cstheme="minorHAnsi"/>
        </w:rPr>
        <w:t xml:space="preserve"> Also discussed were the contents of a progress report.</w:t>
      </w:r>
    </w:p>
    <w:p w14:paraId="109ADBA9" w14:textId="77777777" w:rsidR="002B2D13" w:rsidRPr="000547C0" w:rsidRDefault="0093645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F43CC06" w:rsidR="002B2D13" w:rsidRPr="000547C0" w:rsidRDefault="001640BC">
      <w:pPr>
        <w:rPr>
          <w:rFonts w:cstheme="minorHAnsi"/>
        </w:rPr>
      </w:pPr>
      <w:r>
        <w:rPr>
          <w:rFonts w:cstheme="minorHAnsi"/>
        </w:rPr>
        <w:t xml:space="preserve">A </w:t>
      </w:r>
      <w:r w:rsidR="00106E8A">
        <w:rPr>
          <w:rFonts w:cstheme="minorHAnsi"/>
        </w:rPr>
        <w:t>Gantt Chart</w:t>
      </w:r>
      <w:r>
        <w:rPr>
          <w:rFonts w:cstheme="minorHAnsi"/>
        </w:rPr>
        <w:t>,</w:t>
      </w:r>
      <w:r w:rsidR="005923A7">
        <w:rPr>
          <w:rFonts w:cstheme="minorHAnsi"/>
        </w:rPr>
        <w:t xml:space="preserve"> readme file</w:t>
      </w:r>
      <w:r>
        <w:rPr>
          <w:rFonts w:cstheme="minorHAnsi"/>
        </w:rPr>
        <w:t xml:space="preserve"> and group meeting report</w:t>
      </w:r>
      <w:r w:rsidR="005923A7">
        <w:rPr>
          <w:rFonts w:cstheme="minorHAnsi"/>
        </w:rPr>
        <w:t xml:space="preserve"> </w:t>
      </w:r>
      <w:r>
        <w:rPr>
          <w:rFonts w:cstheme="minorHAnsi"/>
        </w:rPr>
        <w:t>were created.</w:t>
      </w:r>
      <w:r w:rsidR="00062EBF">
        <w:rPr>
          <w:rFonts w:cstheme="minorHAnsi"/>
        </w:rPr>
        <w:t xml:space="preserve"> A progress report was</w:t>
      </w:r>
      <w:r w:rsidR="009B73B1">
        <w:rPr>
          <w:rFonts w:cstheme="minorHAnsi"/>
        </w:rPr>
        <w:t xml:space="preserve"> compiled.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936452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936452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936452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18792BA2" w14:textId="20108FD5" w:rsidR="00605B09" w:rsidRDefault="008A2D2E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F4748D">
              <w:rPr>
                <w:rFonts w:cstheme="minorHAnsi"/>
              </w:rPr>
              <w:t>Gan</w:t>
            </w:r>
            <w:r w:rsidR="00F65E7D">
              <w:rPr>
                <w:rFonts w:cstheme="minorHAnsi"/>
              </w:rPr>
              <w:t>tt Chart</w:t>
            </w:r>
          </w:p>
          <w:p w14:paraId="21A309E5" w14:textId="2B2D803C" w:rsidR="002B2D13" w:rsidRPr="000547C0" w:rsidRDefault="00B23395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Create Group Meeting Report</w:t>
            </w:r>
            <w:r w:rsidR="00C40B5B">
              <w:rPr>
                <w:rFonts w:cstheme="minorHAnsi"/>
              </w:rPr>
              <w:t>.</w:t>
            </w:r>
            <w:r w:rsidR="00914BFD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</w:tcPr>
          <w:p w14:paraId="35CDD9F5" w14:textId="5AD9D6DC" w:rsidR="002B2D13" w:rsidRDefault="002E2A5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  <w:p w14:paraId="06BF676B" w14:textId="4D266F08" w:rsidR="00605B09" w:rsidRPr="000547C0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</w:tc>
        <w:tc>
          <w:tcPr>
            <w:tcW w:w="1854" w:type="dxa"/>
          </w:tcPr>
          <w:p w14:paraId="72638F2E" w14:textId="6C9583F5" w:rsidR="002B2D13" w:rsidRDefault="00451FA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A4DAB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650628">
              <w:rPr>
                <w:rFonts w:cstheme="minorHAnsi"/>
              </w:rPr>
              <w:t>/25</w:t>
            </w:r>
          </w:p>
          <w:p w14:paraId="77EF2373" w14:textId="6F90646B" w:rsidR="00605B09" w:rsidRPr="000547C0" w:rsidRDefault="00B23395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05B09">
              <w:rPr>
                <w:rFonts w:cstheme="minorHAnsi"/>
              </w:rPr>
              <w:t>/</w:t>
            </w:r>
            <w:r w:rsidR="008A2D2E">
              <w:rPr>
                <w:rFonts w:cstheme="minorHAnsi"/>
              </w:rPr>
              <w:t>0</w:t>
            </w:r>
            <w:r>
              <w:rPr>
                <w:rFonts w:cstheme="minorHAnsi"/>
              </w:rPr>
              <w:t>4</w:t>
            </w:r>
            <w:r w:rsidR="008A2D2E">
              <w:rPr>
                <w:rFonts w:cstheme="minorHAnsi"/>
              </w:rPr>
              <w:t>/25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929CAC3" w:rsidR="002B2D13" w:rsidRPr="000547C0" w:rsidRDefault="00143DD5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Compile Readme </w:t>
            </w:r>
            <w:r w:rsidR="00307902">
              <w:rPr>
                <w:rFonts w:cstheme="minorHAnsi"/>
              </w:rPr>
              <w:t>file</w:t>
            </w:r>
          </w:p>
        </w:tc>
        <w:tc>
          <w:tcPr>
            <w:tcW w:w="3060" w:type="dxa"/>
          </w:tcPr>
          <w:p w14:paraId="7376FD88" w14:textId="51130698" w:rsidR="002B2D13" w:rsidRPr="000547C0" w:rsidRDefault="00650628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</w:tc>
        <w:tc>
          <w:tcPr>
            <w:tcW w:w="1854" w:type="dxa"/>
          </w:tcPr>
          <w:p w14:paraId="36E951F4" w14:textId="09B96F44" w:rsidR="002B2D13" w:rsidRPr="000547C0" w:rsidRDefault="00143DD5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B3526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650628">
              <w:rPr>
                <w:rFonts w:cstheme="minorHAnsi"/>
              </w:rPr>
              <w:t>/25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E479FFD" w:rsidR="002B2D13" w:rsidRPr="000547C0" w:rsidRDefault="00382131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Compile Progress report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5D59AFFE" w:rsidR="002B2D13" w:rsidRPr="000547C0" w:rsidRDefault="00382131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07304B4" w14:textId="30DC1ABF" w:rsidR="005C6472" w:rsidRDefault="00382131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1/04/25</w:t>
            </w:r>
          </w:p>
          <w:p w14:paraId="202DBE6C" w14:textId="3DC08844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936452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93645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17C1D2C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7883FB76" w:rsidR="00212D56" w:rsidRPr="000547C0" w:rsidRDefault="00944AF5" w:rsidP="00212D56">
      <w:pPr>
        <w:rPr>
          <w:rFonts w:cstheme="minorHAnsi"/>
        </w:rPr>
      </w:pPr>
      <w:r>
        <w:rPr>
          <w:rFonts w:cstheme="minorHAnsi"/>
        </w:rPr>
        <w:t>8</w:t>
      </w:r>
      <w:r w:rsidR="00D20A1D">
        <w:rPr>
          <w:rFonts w:cstheme="minorHAnsi"/>
        </w:rPr>
        <w:t>/0</w:t>
      </w:r>
      <w:r>
        <w:rPr>
          <w:rFonts w:cstheme="minorHAnsi"/>
        </w:rPr>
        <w:t>1</w:t>
      </w:r>
      <w:r w:rsidR="00D20A1D">
        <w:rPr>
          <w:rFonts w:cstheme="minorHAnsi"/>
        </w:rPr>
        <w:t>/25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6DB5D" w14:textId="77777777" w:rsidR="00B1764D" w:rsidRDefault="00B1764D">
      <w:pPr>
        <w:spacing w:before="0" w:after="0"/>
      </w:pPr>
      <w:r>
        <w:separator/>
      </w:r>
    </w:p>
  </w:endnote>
  <w:endnote w:type="continuationSeparator" w:id="0">
    <w:p w14:paraId="2C376149" w14:textId="77777777" w:rsidR="00B1764D" w:rsidRDefault="00B176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6EF38" w14:textId="77777777" w:rsidR="00B1764D" w:rsidRDefault="00B1764D">
      <w:pPr>
        <w:spacing w:before="0" w:after="0"/>
      </w:pPr>
      <w:r>
        <w:separator/>
      </w:r>
    </w:p>
  </w:footnote>
  <w:footnote w:type="continuationSeparator" w:id="0">
    <w:p w14:paraId="1870FE5E" w14:textId="77777777" w:rsidR="00B1764D" w:rsidRDefault="00B1764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720830">
    <w:abstractNumId w:val="3"/>
  </w:num>
  <w:num w:numId="2" w16cid:durableId="312561113">
    <w:abstractNumId w:val="4"/>
  </w:num>
  <w:num w:numId="3" w16cid:durableId="2067870022">
    <w:abstractNumId w:val="1"/>
  </w:num>
  <w:num w:numId="4" w16cid:durableId="1504855639">
    <w:abstractNumId w:val="0"/>
  </w:num>
  <w:num w:numId="5" w16cid:durableId="625549856">
    <w:abstractNumId w:val="1"/>
    <w:lvlOverride w:ilvl="0">
      <w:startOverride w:val="1"/>
    </w:lvlOverride>
  </w:num>
  <w:num w:numId="6" w16cid:durableId="1202942477">
    <w:abstractNumId w:val="1"/>
    <w:lvlOverride w:ilvl="0">
      <w:startOverride w:val="1"/>
    </w:lvlOverride>
  </w:num>
  <w:num w:numId="7" w16cid:durableId="59409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2EBF"/>
    <w:rsid w:val="00086771"/>
    <w:rsid w:val="000C56DF"/>
    <w:rsid w:val="00106E8A"/>
    <w:rsid w:val="00127097"/>
    <w:rsid w:val="00143DD5"/>
    <w:rsid w:val="00145861"/>
    <w:rsid w:val="001464FE"/>
    <w:rsid w:val="00147137"/>
    <w:rsid w:val="001640BC"/>
    <w:rsid w:val="001C4533"/>
    <w:rsid w:val="001E0877"/>
    <w:rsid w:val="001F2180"/>
    <w:rsid w:val="0020000C"/>
    <w:rsid w:val="00212D56"/>
    <w:rsid w:val="002715A2"/>
    <w:rsid w:val="00283B95"/>
    <w:rsid w:val="0029333B"/>
    <w:rsid w:val="002A45A5"/>
    <w:rsid w:val="002B2D13"/>
    <w:rsid w:val="002E2A54"/>
    <w:rsid w:val="003005B5"/>
    <w:rsid w:val="00307902"/>
    <w:rsid w:val="0034721D"/>
    <w:rsid w:val="00382131"/>
    <w:rsid w:val="00397412"/>
    <w:rsid w:val="003D5BF7"/>
    <w:rsid w:val="003D5D47"/>
    <w:rsid w:val="003F257D"/>
    <w:rsid w:val="00451FA4"/>
    <w:rsid w:val="00454D60"/>
    <w:rsid w:val="004C069C"/>
    <w:rsid w:val="004D4887"/>
    <w:rsid w:val="004F1ACC"/>
    <w:rsid w:val="004F7189"/>
    <w:rsid w:val="005329DB"/>
    <w:rsid w:val="00561F1E"/>
    <w:rsid w:val="005923A7"/>
    <w:rsid w:val="005A7328"/>
    <w:rsid w:val="005B5D6E"/>
    <w:rsid w:val="005C6472"/>
    <w:rsid w:val="00605B09"/>
    <w:rsid w:val="006137FB"/>
    <w:rsid w:val="006344A8"/>
    <w:rsid w:val="00650628"/>
    <w:rsid w:val="00650F30"/>
    <w:rsid w:val="0065215C"/>
    <w:rsid w:val="006A4DAB"/>
    <w:rsid w:val="006C2459"/>
    <w:rsid w:val="006E561C"/>
    <w:rsid w:val="006F5CF4"/>
    <w:rsid w:val="00734EEC"/>
    <w:rsid w:val="00741AAB"/>
    <w:rsid w:val="007540AF"/>
    <w:rsid w:val="00762F06"/>
    <w:rsid w:val="007956BF"/>
    <w:rsid w:val="007A1C7E"/>
    <w:rsid w:val="007A4CBC"/>
    <w:rsid w:val="007B6AD2"/>
    <w:rsid w:val="007C4401"/>
    <w:rsid w:val="007F04FA"/>
    <w:rsid w:val="007F6363"/>
    <w:rsid w:val="0087292E"/>
    <w:rsid w:val="00892C89"/>
    <w:rsid w:val="008A2D2E"/>
    <w:rsid w:val="00910FFF"/>
    <w:rsid w:val="00914BFD"/>
    <w:rsid w:val="00917076"/>
    <w:rsid w:val="00936452"/>
    <w:rsid w:val="00944AF5"/>
    <w:rsid w:val="009B73B1"/>
    <w:rsid w:val="00A117B6"/>
    <w:rsid w:val="00A138F4"/>
    <w:rsid w:val="00A87FF3"/>
    <w:rsid w:val="00AB3526"/>
    <w:rsid w:val="00B1764D"/>
    <w:rsid w:val="00B23395"/>
    <w:rsid w:val="00B72DE3"/>
    <w:rsid w:val="00B75FAF"/>
    <w:rsid w:val="00B777C6"/>
    <w:rsid w:val="00BF23B1"/>
    <w:rsid w:val="00C1744B"/>
    <w:rsid w:val="00C341B9"/>
    <w:rsid w:val="00C40B5B"/>
    <w:rsid w:val="00C71207"/>
    <w:rsid w:val="00CD6EA0"/>
    <w:rsid w:val="00CE4D89"/>
    <w:rsid w:val="00D03F2D"/>
    <w:rsid w:val="00D17B44"/>
    <w:rsid w:val="00D20A1D"/>
    <w:rsid w:val="00D274F9"/>
    <w:rsid w:val="00D34C44"/>
    <w:rsid w:val="00D60069"/>
    <w:rsid w:val="00D62E01"/>
    <w:rsid w:val="00D661EE"/>
    <w:rsid w:val="00E048B4"/>
    <w:rsid w:val="00E25782"/>
    <w:rsid w:val="00ED0FF5"/>
    <w:rsid w:val="00ED3BB1"/>
    <w:rsid w:val="00F03EE3"/>
    <w:rsid w:val="00F434DD"/>
    <w:rsid w:val="00F4748D"/>
    <w:rsid w:val="00F5256C"/>
    <w:rsid w:val="00F5611A"/>
    <w:rsid w:val="00F65E7D"/>
    <w:rsid w:val="00F72799"/>
    <w:rsid w:val="00FC411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7097"/>
    <w:rsid w:val="002779AB"/>
    <w:rsid w:val="00341793"/>
    <w:rsid w:val="003575C7"/>
    <w:rsid w:val="004D4887"/>
    <w:rsid w:val="00515850"/>
    <w:rsid w:val="007956BF"/>
    <w:rsid w:val="007A4CBC"/>
    <w:rsid w:val="007C4401"/>
    <w:rsid w:val="0087292E"/>
    <w:rsid w:val="00B43968"/>
    <w:rsid w:val="00C500CE"/>
    <w:rsid w:val="00C926F6"/>
    <w:rsid w:val="00D5713E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17</TotalTime>
  <Pages>2</Pages>
  <Words>217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Brent Forge</cp:lastModifiedBy>
  <cp:revision>22</cp:revision>
  <dcterms:created xsi:type="dcterms:W3CDTF">2025-04-01T00:21:00Z</dcterms:created>
  <dcterms:modified xsi:type="dcterms:W3CDTF">2025-04-01T01:29:00Z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